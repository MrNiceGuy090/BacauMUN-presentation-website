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5DB" w:rsidRPr="00073D85" w:rsidRDefault="00F225DB" w:rsidP="00F225DB">
      <w:pPr>
        <w:pStyle w:val="Title"/>
        <w:jc w:val="left"/>
        <w:rPr>
          <w:sz w:val="40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41251" cy="937260"/>
            <wp:effectExtent l="0" t="0" r="0" b="0"/>
            <wp:wrapNone/>
            <wp:docPr id="2" name="Picture 2" descr="C:\Users\Asus\AppData\Local\Microsoft\Windows\INetCache\Content.Word\logoa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Microsoft\Windows\INetCache\Content.Word\logoal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251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</w:rPr>
        <w:t xml:space="preserve">                    | </w:t>
      </w:r>
      <w:r w:rsidRPr="00073D85">
        <w:rPr>
          <w:sz w:val="28"/>
        </w:rPr>
        <w:t>SIMPLIFIED RULES OF PROCEDURE</w:t>
      </w:r>
      <w:r w:rsidR="003354EF">
        <w:rPr>
          <w:sz w:val="28"/>
        </w:rPr>
        <w:t xml:space="preserve">* </w:t>
      </w:r>
    </w:p>
    <w:p w:rsidR="00F225DB" w:rsidRDefault="00F225DB" w:rsidP="00F225DB">
      <w:pPr>
        <w:pStyle w:val="Subtitle"/>
        <w:jc w:val="left"/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694"/>
        <w:gridCol w:w="3260"/>
        <w:gridCol w:w="1984"/>
        <w:gridCol w:w="1358"/>
      </w:tblGrid>
      <w:tr w:rsidR="003354EF" w:rsidRPr="00073D85" w:rsidTr="003354EF">
        <w:trPr>
          <w:trHeight w:val="680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25DB" w:rsidRPr="00073D85" w:rsidRDefault="00BF5E47" w:rsidP="00BF5E47">
            <w:pPr>
              <w:pStyle w:val="Heading1"/>
              <w:jc w:val="center"/>
              <w:outlineLvl w:val="0"/>
              <w:rPr>
                <w:sz w:val="28"/>
              </w:rPr>
            </w:pPr>
            <w:r w:rsidRPr="00073D85">
              <w:rPr>
                <w:sz w:val="28"/>
              </w:rPr>
              <w:t>RULE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25DB" w:rsidRPr="00073D85" w:rsidRDefault="00F225DB" w:rsidP="00BF5E47">
            <w:pPr>
              <w:pStyle w:val="Heading1"/>
              <w:jc w:val="center"/>
              <w:outlineLvl w:val="0"/>
              <w:rPr>
                <w:sz w:val="28"/>
              </w:rPr>
            </w:pPr>
            <w:r w:rsidRPr="00073D85">
              <w:rPr>
                <w:sz w:val="28"/>
              </w:rPr>
              <w:t>PURPOSE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25DB" w:rsidRPr="00073D85" w:rsidRDefault="00F225DB" w:rsidP="00BF5E47">
            <w:pPr>
              <w:pStyle w:val="Heading1"/>
              <w:jc w:val="center"/>
              <w:outlineLvl w:val="0"/>
              <w:rPr>
                <w:sz w:val="28"/>
              </w:rPr>
            </w:pPr>
            <w:r w:rsidRPr="00073D85">
              <w:rPr>
                <w:sz w:val="28"/>
              </w:rPr>
              <w:t>DEBATE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F225DB" w:rsidRPr="00073D85" w:rsidRDefault="00F225DB" w:rsidP="00BF5E47">
            <w:pPr>
              <w:pStyle w:val="Heading1"/>
              <w:jc w:val="center"/>
              <w:outlineLvl w:val="0"/>
              <w:rPr>
                <w:sz w:val="28"/>
              </w:rPr>
            </w:pPr>
            <w:r w:rsidRPr="00073D85">
              <w:rPr>
                <w:sz w:val="28"/>
              </w:rPr>
              <w:t>VOTING</w:t>
            </w:r>
          </w:p>
        </w:tc>
      </w:tr>
      <w:tr w:rsidR="003354EF" w:rsidTr="003354EF">
        <w:trPr>
          <w:trHeight w:val="944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25DB" w:rsidRPr="003354EF" w:rsidRDefault="00BF5E47" w:rsidP="003354EF">
            <w:pPr>
              <w:rPr>
                <w:sz w:val="20"/>
              </w:rPr>
            </w:pPr>
            <w:r w:rsidRPr="003354EF">
              <w:rPr>
                <w:sz w:val="20"/>
              </w:rPr>
              <w:t>Point of Personal Privilege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5DB" w:rsidRPr="003354EF" w:rsidRDefault="00073D85" w:rsidP="003354EF">
            <w:pPr>
              <w:rPr>
                <w:sz w:val="20"/>
              </w:rPr>
            </w:pPr>
            <w:r w:rsidRPr="003354EF">
              <w:rPr>
                <w:sz w:val="20"/>
              </w:rPr>
              <w:t>Points out discomfort</w:t>
            </w:r>
            <w:r w:rsidR="003354EF">
              <w:rPr>
                <w:sz w:val="20"/>
              </w:rPr>
              <w:t xml:space="preserve"> or impairment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5DB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225DB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3354EF" w:rsidTr="003354EF">
        <w:trPr>
          <w:trHeight w:val="680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25DB" w:rsidRPr="003354EF" w:rsidRDefault="00BF5E47" w:rsidP="003354EF">
            <w:pPr>
              <w:rPr>
                <w:sz w:val="20"/>
              </w:rPr>
            </w:pPr>
            <w:r w:rsidRPr="003354EF">
              <w:rPr>
                <w:sz w:val="20"/>
              </w:rPr>
              <w:t>Point of Order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5DB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>Misuse of the Rules of Procedure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5DB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225DB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3354EF" w:rsidTr="003354EF">
        <w:trPr>
          <w:trHeight w:val="680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25DB" w:rsidRPr="003354EF" w:rsidRDefault="00BF5E47" w:rsidP="003354EF">
            <w:pPr>
              <w:rPr>
                <w:sz w:val="20"/>
              </w:rPr>
            </w:pPr>
            <w:r w:rsidRPr="003354EF">
              <w:rPr>
                <w:sz w:val="20"/>
              </w:rPr>
              <w:t>Right of Reply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5DB" w:rsidRPr="003354EF" w:rsidRDefault="00073D85" w:rsidP="003354EF">
            <w:pPr>
              <w:rPr>
                <w:sz w:val="20"/>
              </w:rPr>
            </w:pPr>
            <w:r w:rsidRPr="003354EF">
              <w:rPr>
                <w:sz w:val="20"/>
              </w:rPr>
              <w:t>Reply to an insult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5DB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225DB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3354EF" w:rsidTr="003354EF">
        <w:trPr>
          <w:trHeight w:val="680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25DB" w:rsidRPr="003354EF" w:rsidRDefault="00BF5E47" w:rsidP="003354EF">
            <w:pPr>
              <w:rPr>
                <w:sz w:val="20"/>
              </w:rPr>
            </w:pPr>
            <w:r w:rsidRPr="003354EF">
              <w:rPr>
                <w:sz w:val="20"/>
              </w:rPr>
              <w:t>Point of Parliamentary Inquiry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5DB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>Clarify the Rules of Procedure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5DB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225DB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3354EF" w:rsidTr="003354EF">
        <w:trPr>
          <w:trHeight w:val="680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25DB" w:rsidRPr="003354EF" w:rsidRDefault="00073D85" w:rsidP="003354EF">
            <w:pPr>
              <w:rPr>
                <w:sz w:val="20"/>
              </w:rPr>
            </w:pPr>
            <w:r w:rsidRPr="003354EF">
              <w:rPr>
                <w:sz w:val="20"/>
              </w:rPr>
              <w:t>Point of Information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5DB" w:rsidRPr="003354EF" w:rsidRDefault="00073D85" w:rsidP="003354EF">
            <w:pPr>
              <w:rPr>
                <w:sz w:val="20"/>
              </w:rPr>
            </w:pPr>
            <w:r w:rsidRPr="003354EF">
              <w:rPr>
                <w:sz w:val="20"/>
              </w:rPr>
              <w:t>Question after a speech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5DB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225DB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3354EF" w:rsidTr="003354EF">
        <w:trPr>
          <w:trHeight w:val="680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25DB" w:rsidRPr="003354EF" w:rsidRDefault="00073D85" w:rsidP="003354EF">
            <w:pPr>
              <w:rPr>
                <w:sz w:val="20"/>
              </w:rPr>
            </w:pPr>
            <w:r w:rsidRPr="003354EF">
              <w:rPr>
                <w:sz w:val="20"/>
              </w:rPr>
              <w:t>Motion for a Moderated/an Unmoderated Caucus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5DB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>Proceed to a M</w:t>
            </w:r>
            <w:r w:rsidR="00073D85" w:rsidRPr="003354EF">
              <w:rPr>
                <w:sz w:val="20"/>
              </w:rPr>
              <w:t>oderated/</w:t>
            </w:r>
            <w:r>
              <w:rPr>
                <w:sz w:val="20"/>
              </w:rPr>
              <w:t>an U</w:t>
            </w:r>
            <w:r w:rsidR="00073D85" w:rsidRPr="003354EF">
              <w:rPr>
                <w:sz w:val="20"/>
              </w:rPr>
              <w:t>nmoderated Caucus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5DB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225DB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 xml:space="preserve">Yes | ½+1 </w:t>
            </w:r>
          </w:p>
        </w:tc>
      </w:tr>
      <w:tr w:rsidR="003354EF" w:rsidTr="003354EF">
        <w:trPr>
          <w:trHeight w:val="680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5E47" w:rsidRPr="003354EF" w:rsidRDefault="00073D85" w:rsidP="003354EF">
            <w:pPr>
              <w:rPr>
                <w:sz w:val="20"/>
              </w:rPr>
            </w:pPr>
            <w:r w:rsidRPr="003354EF">
              <w:rPr>
                <w:sz w:val="20"/>
              </w:rPr>
              <w:t>Motion to Extend the Moderated/Unmoderated Caucus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5DB" w:rsidRPr="003354EF" w:rsidRDefault="00073D85" w:rsidP="003354EF">
            <w:pPr>
              <w:rPr>
                <w:sz w:val="20"/>
              </w:rPr>
            </w:pPr>
            <w:r w:rsidRPr="003354EF">
              <w:rPr>
                <w:sz w:val="20"/>
              </w:rPr>
              <w:t>Extends the Moderated/Unmoderated Caucus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5DB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225DB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>Yes | ½+1</w:t>
            </w:r>
          </w:p>
        </w:tc>
      </w:tr>
      <w:tr w:rsidR="003354EF" w:rsidTr="003354EF">
        <w:trPr>
          <w:trHeight w:val="680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5E47" w:rsidRPr="003354EF" w:rsidRDefault="00073D85" w:rsidP="003354EF">
            <w:pPr>
              <w:rPr>
                <w:sz w:val="20"/>
              </w:rPr>
            </w:pPr>
            <w:r w:rsidRPr="003354EF">
              <w:rPr>
                <w:sz w:val="20"/>
              </w:rPr>
              <w:t>Motion to Split the Topic Area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E47" w:rsidRPr="003354EF" w:rsidRDefault="00073D85" w:rsidP="003354EF">
            <w:pPr>
              <w:rPr>
                <w:sz w:val="20"/>
              </w:rPr>
            </w:pPr>
            <w:r w:rsidRPr="003354EF">
              <w:rPr>
                <w:sz w:val="20"/>
              </w:rPr>
              <w:t>Divides to topic into several sub-topics, with separate</w:t>
            </w:r>
            <w:r w:rsidR="003354EF">
              <w:rPr>
                <w:sz w:val="20"/>
              </w:rPr>
              <w:t xml:space="preserve"> R</w:t>
            </w:r>
            <w:r w:rsidRPr="003354EF">
              <w:rPr>
                <w:sz w:val="20"/>
              </w:rPr>
              <w:t>esolutions for each</w:t>
            </w:r>
            <w:r w:rsidR="003354EF">
              <w:rPr>
                <w:sz w:val="20"/>
              </w:rPr>
              <w:t xml:space="preserve"> of them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 xml:space="preserve">Yes </w:t>
            </w:r>
          </w:p>
          <w:p w:rsidR="00BF5E47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>2 in favor |2 against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F5E47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 xml:space="preserve">Yes | 2/3 </w:t>
            </w:r>
          </w:p>
        </w:tc>
      </w:tr>
      <w:tr w:rsidR="003354EF" w:rsidTr="003354EF">
        <w:trPr>
          <w:trHeight w:val="680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5E47" w:rsidRPr="003354EF" w:rsidRDefault="00073D85" w:rsidP="003354EF">
            <w:pPr>
              <w:rPr>
                <w:sz w:val="20"/>
              </w:rPr>
            </w:pPr>
            <w:r w:rsidRPr="003354EF">
              <w:rPr>
                <w:sz w:val="20"/>
              </w:rPr>
              <w:t>Motion to Introduce a Draft Resolution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E47" w:rsidRPr="003354EF" w:rsidRDefault="00073D85" w:rsidP="003354EF">
            <w:pPr>
              <w:rPr>
                <w:sz w:val="20"/>
              </w:rPr>
            </w:pPr>
            <w:r w:rsidRPr="003354EF">
              <w:rPr>
                <w:sz w:val="20"/>
              </w:rPr>
              <w:t>Debates on a Draft Resolution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E47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F5E47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3354EF" w:rsidTr="003354EF">
        <w:trPr>
          <w:trHeight w:val="680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5E47" w:rsidRPr="003354EF" w:rsidRDefault="00073D85" w:rsidP="003354EF">
            <w:pPr>
              <w:rPr>
                <w:sz w:val="20"/>
              </w:rPr>
            </w:pPr>
            <w:r w:rsidRPr="003354EF">
              <w:rPr>
                <w:sz w:val="20"/>
              </w:rPr>
              <w:t>Motion to Divide the Question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E47" w:rsidRPr="003354EF" w:rsidRDefault="00073D85" w:rsidP="003354EF">
            <w:pPr>
              <w:rPr>
                <w:sz w:val="20"/>
              </w:rPr>
            </w:pPr>
            <w:r w:rsidRPr="003354EF">
              <w:rPr>
                <w:sz w:val="20"/>
              </w:rPr>
              <w:t xml:space="preserve">Vote for </w:t>
            </w:r>
            <w:r w:rsidR="003354EF">
              <w:rPr>
                <w:sz w:val="20"/>
              </w:rPr>
              <w:t xml:space="preserve">an </w:t>
            </w:r>
            <w:r w:rsidRPr="003354EF">
              <w:rPr>
                <w:sz w:val="20"/>
              </w:rPr>
              <w:t>individual or</w:t>
            </w:r>
            <w:r w:rsidR="003354EF">
              <w:rPr>
                <w:sz w:val="20"/>
              </w:rPr>
              <w:t xml:space="preserve"> a</w:t>
            </w:r>
            <w:r w:rsidRPr="003354EF">
              <w:rPr>
                <w:sz w:val="20"/>
              </w:rPr>
              <w:t xml:space="preserve"> group of clauses  separately</w:t>
            </w:r>
            <w:r w:rsidR="003354EF">
              <w:rPr>
                <w:sz w:val="20"/>
              </w:rPr>
              <w:t xml:space="preserve"> </w:t>
            </w:r>
            <w:r w:rsidRPr="003354EF">
              <w:rPr>
                <w:sz w:val="20"/>
              </w:rPr>
              <w:t>– not for  the Draft Resolution as a whole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E47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  <w:p w:rsidR="003354EF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>1 in favor |1 against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F5E47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 xml:space="preserve">Yes| ½+1 </w:t>
            </w:r>
          </w:p>
        </w:tc>
      </w:tr>
      <w:tr w:rsidR="003354EF" w:rsidTr="003354EF">
        <w:trPr>
          <w:trHeight w:val="680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5E47" w:rsidRPr="003354EF" w:rsidRDefault="00073D85" w:rsidP="003354EF">
            <w:pPr>
              <w:rPr>
                <w:sz w:val="20"/>
              </w:rPr>
            </w:pPr>
            <w:r w:rsidRPr="003354EF">
              <w:rPr>
                <w:sz w:val="20"/>
              </w:rPr>
              <w:t>Motion to Split the House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E47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>Denies the right to abstain during Voting Procedure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E47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F5E47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 xml:space="preserve">Yes | 2/3 </w:t>
            </w:r>
          </w:p>
        </w:tc>
      </w:tr>
      <w:tr w:rsidR="003354EF" w:rsidTr="003354EF">
        <w:trPr>
          <w:trHeight w:val="680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5E47" w:rsidRPr="003354EF" w:rsidRDefault="00073D85" w:rsidP="003354EF">
            <w:pPr>
              <w:rPr>
                <w:sz w:val="20"/>
              </w:rPr>
            </w:pPr>
            <w:r w:rsidRPr="003354EF">
              <w:rPr>
                <w:sz w:val="20"/>
              </w:rPr>
              <w:t>Motion to Retake Vote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E47" w:rsidRPr="003354EF" w:rsidRDefault="003354EF" w:rsidP="003354EF">
            <w:pPr>
              <w:rPr>
                <w:sz w:val="20"/>
              </w:rPr>
            </w:pPr>
            <w:r w:rsidRPr="003354EF">
              <w:rPr>
                <w:sz w:val="20"/>
              </w:rPr>
              <w:t>Proceed to the voting on a Dra</w:t>
            </w:r>
            <w:r>
              <w:rPr>
                <w:sz w:val="20"/>
              </w:rPr>
              <w:t>ft Resolution once again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E47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F5E47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 xml:space="preserve">No </w:t>
            </w:r>
          </w:p>
        </w:tc>
      </w:tr>
      <w:tr w:rsidR="003354EF" w:rsidTr="003354EF">
        <w:trPr>
          <w:trHeight w:val="680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5E47" w:rsidRPr="003354EF" w:rsidRDefault="00073D85" w:rsidP="003354EF">
            <w:pPr>
              <w:rPr>
                <w:sz w:val="20"/>
              </w:rPr>
            </w:pPr>
            <w:r w:rsidRPr="003354EF">
              <w:rPr>
                <w:sz w:val="20"/>
              </w:rPr>
              <w:t>Motion to Adjourn the Session/Meeting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E47" w:rsidRPr="003354EF" w:rsidRDefault="003354EF" w:rsidP="003354EF">
            <w:pPr>
              <w:rPr>
                <w:sz w:val="20"/>
              </w:rPr>
            </w:pPr>
            <w:r w:rsidRPr="003354EF">
              <w:rPr>
                <w:sz w:val="20"/>
              </w:rPr>
              <w:t>Adjourn until next scheduled session</w:t>
            </w:r>
            <w:r>
              <w:rPr>
                <w:sz w:val="20"/>
              </w:rPr>
              <w:t xml:space="preserve">/all committee work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E47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 xml:space="preserve">No 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F5E47" w:rsidRPr="003354EF" w:rsidRDefault="003354EF" w:rsidP="003354EF">
            <w:pPr>
              <w:rPr>
                <w:sz w:val="20"/>
              </w:rPr>
            </w:pPr>
            <w:r>
              <w:rPr>
                <w:sz w:val="20"/>
              </w:rPr>
              <w:t xml:space="preserve">Yes| 2/3 </w:t>
            </w:r>
          </w:p>
        </w:tc>
      </w:tr>
    </w:tbl>
    <w:p w:rsidR="002C74C0" w:rsidRDefault="00570CD7" w:rsidP="001C1EEB">
      <w:pPr>
        <w:pStyle w:val="Heading1"/>
      </w:pPr>
      <w:bookmarkStart w:id="0" w:name="_GoBack"/>
      <w:bookmarkEnd w:id="0"/>
    </w:p>
    <w:sectPr w:rsidR="002C74C0">
      <w:footerReference w:type="default" r:id="rId9"/>
      <w:headerReference w:type="first" r:id="rId10"/>
      <w:footerReference w:type="firs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CD7" w:rsidRDefault="00570CD7" w:rsidP="00C6554A">
      <w:pPr>
        <w:spacing w:before="0" w:after="0" w:line="240" w:lineRule="auto"/>
      </w:pPr>
      <w:r>
        <w:separator/>
      </w:r>
    </w:p>
  </w:endnote>
  <w:endnote w:type="continuationSeparator" w:id="0">
    <w:p w:rsidR="00570CD7" w:rsidRDefault="00570CD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C1EEB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4EF" w:rsidRPr="00394D7D" w:rsidRDefault="00394D7D" w:rsidP="00394D7D">
    <w:pPr>
      <w:rPr>
        <w:sz w:val="14"/>
      </w:rPr>
    </w:pPr>
    <w:r w:rsidRPr="00394D7D">
      <w:rPr>
        <w:sz w:val="14"/>
      </w:rPr>
      <w:t xml:space="preserve">*Points and Motions of the utmost importance and particularity. The Chairpersons shall provide information concerning additional Points and Motions when they are necessary for the good work of the committee. A full version of all Points and Motions can be found in the complete Rules of Procedure. </w:t>
    </w:r>
  </w:p>
  <w:p w:rsidR="003354EF" w:rsidRDefault="003354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CD7" w:rsidRDefault="00570CD7" w:rsidP="00C6554A">
      <w:pPr>
        <w:spacing w:before="0" w:after="0" w:line="240" w:lineRule="auto"/>
      </w:pPr>
      <w:r>
        <w:separator/>
      </w:r>
    </w:p>
  </w:footnote>
  <w:footnote w:type="continuationSeparator" w:id="0">
    <w:p w:rsidR="00570CD7" w:rsidRDefault="00570CD7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ED7" w:rsidRDefault="00EF7E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DB"/>
    <w:rsid w:val="00073D85"/>
    <w:rsid w:val="001C1EEB"/>
    <w:rsid w:val="002554CD"/>
    <w:rsid w:val="00293B83"/>
    <w:rsid w:val="002B4294"/>
    <w:rsid w:val="00333D0D"/>
    <w:rsid w:val="003354EF"/>
    <w:rsid w:val="00394D7D"/>
    <w:rsid w:val="004C049F"/>
    <w:rsid w:val="005000E2"/>
    <w:rsid w:val="00570CD7"/>
    <w:rsid w:val="006A3CE7"/>
    <w:rsid w:val="006E5E28"/>
    <w:rsid w:val="00BF5E47"/>
    <w:rsid w:val="00C6554A"/>
    <w:rsid w:val="00ED7C44"/>
    <w:rsid w:val="00EF7ED7"/>
    <w:rsid w:val="00F2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uiPriority="2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F225D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uiPriority="2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F225D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53</TotalTime>
  <Pages>1</Pages>
  <Words>186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Hampau Alin</dc:creator>
  <cp:keywords/>
  <dc:description/>
  <cp:lastModifiedBy>Ella</cp:lastModifiedBy>
  <cp:revision>3</cp:revision>
  <dcterms:created xsi:type="dcterms:W3CDTF">2017-10-11T15:16:00Z</dcterms:created>
  <dcterms:modified xsi:type="dcterms:W3CDTF">2017-10-17T22:59:00Z</dcterms:modified>
</cp:coreProperties>
</file>